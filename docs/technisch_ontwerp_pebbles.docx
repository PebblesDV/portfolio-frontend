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485BC024" w14:textId="77777777" w:rsidR="003C589C" w:rsidRDefault="003C589C"/>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4F7A96" w14:paraId="75B10DCE" w14:textId="77777777" w:rsidTr="004F7A96">
            <w:tc>
              <w:tcPr>
                <w:tcW w:w="9274" w:type="dxa"/>
              </w:tcPr>
              <w:sdt>
                <w:sdtPr>
                  <w:rPr>
                    <w:sz w:val="96"/>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14:paraId="02E7122E" w14:textId="479DBF40" w:rsidR="004F7A96" w:rsidRDefault="00516825" w:rsidP="00FE3C2E">
                    <w:pPr>
                      <w:pStyle w:val="Title"/>
                      <w:jc w:val="center"/>
                      <w:rPr>
                        <w:sz w:val="96"/>
                      </w:rPr>
                    </w:pPr>
                    <w:r>
                      <w:rPr>
                        <w:sz w:val="96"/>
                      </w:rPr>
                      <w:t>Technisch Ontwerp</w:t>
                    </w:r>
                  </w:p>
                </w:sdtContent>
              </w:sdt>
            </w:tc>
          </w:tr>
          <w:tr w:rsidR="004F7A96" w14:paraId="4B256961" w14:textId="77777777" w:rsidTr="004F7A96">
            <w:tc>
              <w:tcPr>
                <w:tcW w:w="0" w:type="auto"/>
                <w:vAlign w:val="bottom"/>
              </w:tcPr>
              <w:p w14:paraId="595AE03A" w14:textId="71A0C4FA" w:rsidR="00B01DA4" w:rsidRPr="00B01DA4" w:rsidRDefault="00B01DA4" w:rsidP="00B01DA4">
                <w:pPr>
                  <w:pStyle w:val="Subtitle"/>
                  <w:jc w:val="center"/>
                  <w:rPr>
                    <w:sz w:val="36"/>
                    <w:szCs w:val="36"/>
                  </w:rPr>
                </w:pPr>
                <w:r>
                  <w:rPr>
                    <w:sz w:val="36"/>
                    <w:szCs w:val="36"/>
                  </w:rPr>
                  <w:t>Pebbles de Vries – 2WDV2</w:t>
                </w:r>
              </w:p>
              <w:sdt>
                <w:sdtPr>
                  <w:rPr>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14:paraId="246B804A" w14:textId="472412F0" w:rsidR="004F7A96" w:rsidRDefault="00463533" w:rsidP="004F7A96">
                    <w:pPr>
                      <w:pStyle w:val="Subtitle"/>
                      <w:jc w:val="center"/>
                      <w:rPr>
                        <w:sz w:val="36"/>
                        <w:szCs w:val="36"/>
                      </w:rPr>
                    </w:pPr>
                    <w:r>
                      <w:rPr>
                        <w:sz w:val="36"/>
                        <w:szCs w:val="36"/>
                      </w:rPr>
                      <w:t>14-10-2024 v1.0</w:t>
                    </w:r>
                  </w:p>
                </w:sdtContent>
              </w:sdt>
            </w:tc>
          </w:tr>
          <w:tr w:rsidR="004F7A96" w14:paraId="7A8519D7" w14:textId="77777777" w:rsidTr="004F7A96">
            <w:tc>
              <w:tcPr>
                <w:tcW w:w="0" w:type="auto"/>
                <w:vAlign w:val="bottom"/>
              </w:tcPr>
              <w:p w14:paraId="7548878D" w14:textId="77777777" w:rsidR="004F7A96" w:rsidRDefault="004F7A96" w:rsidP="004F7A96"/>
            </w:tc>
          </w:tr>
          <w:tr w:rsidR="004F7A96" w14:paraId="4C503284" w14:textId="77777777" w:rsidTr="004F7A96">
            <w:tc>
              <w:tcPr>
                <w:tcW w:w="0" w:type="auto"/>
                <w:vAlign w:val="bottom"/>
              </w:tcPr>
              <w:p w14:paraId="5F3D436A" w14:textId="77777777" w:rsidR="004F7A96" w:rsidRDefault="004F7A96" w:rsidP="004F7A96">
                <w:pPr>
                  <w:jc w:val="center"/>
                </w:pPr>
              </w:p>
            </w:tc>
          </w:tr>
          <w:tr w:rsidR="004F7A96" w14:paraId="3DCF8545" w14:textId="77777777" w:rsidTr="004F7A96">
            <w:tc>
              <w:tcPr>
                <w:tcW w:w="0" w:type="auto"/>
                <w:vAlign w:val="bottom"/>
              </w:tcPr>
              <w:p w14:paraId="3BAED934" w14:textId="77777777" w:rsidR="004F7A96" w:rsidRDefault="004F7A96" w:rsidP="004F7A96">
                <w:pPr>
                  <w:jc w:val="center"/>
                </w:pPr>
              </w:p>
            </w:tc>
          </w:tr>
        </w:tbl>
        <w:p w14:paraId="5D3878B0" w14:textId="77777777" w:rsidR="003C589C" w:rsidRDefault="0094409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14:paraId="5A7AE2DC" w14:textId="77777777" w:rsidR="00E30D3B" w:rsidRPr="00E30D3B" w:rsidRDefault="001277A9" w:rsidP="00E30D3B">
      <w:r w:rsidRPr="001277A9">
        <w:rPr>
          <w:rFonts w:asciiTheme="majorHAnsi" w:eastAsiaTheme="majorEastAsia" w:hAnsiTheme="majorHAnsi" w:cstheme="majorBidi"/>
          <w:color w:val="2F5897" w:themeColor="text2"/>
          <w:spacing w:val="5"/>
          <w:kern w:val="28"/>
          <w:sz w:val="52"/>
          <w:szCs w:val="56"/>
          <w14:ligatures w14:val="standardContextual"/>
          <w14:cntxtAlts/>
        </w:rPr>
        <w:lastRenderedPageBreak/>
        <w:t>Architectuur van de site</w:t>
      </w:r>
    </w:p>
    <w:p w14:paraId="375DF37B" w14:textId="77777777" w:rsidR="001277A9" w:rsidRPr="00BF6ACF" w:rsidRDefault="001277A9" w:rsidP="001277A9">
      <w:pPr>
        <w:widowControl w:val="0"/>
        <w:numPr>
          <w:ilvl w:val="1"/>
          <w:numId w:val="1"/>
        </w:numPr>
        <w:spacing w:after="0" w:line="264" w:lineRule="auto"/>
        <w:ind w:left="1440" w:hanging="360"/>
        <w:contextualSpacing/>
        <w:rPr>
          <w:b/>
          <w:bCs/>
        </w:rPr>
      </w:pPr>
      <w:r w:rsidRPr="00BF6ACF">
        <w:rPr>
          <w:b/>
          <w:bCs/>
        </w:rPr>
        <w:t>Welke programmeer/codeer talen worden er gebruikt in het eindproduct?</w:t>
      </w:r>
    </w:p>
    <w:p w14:paraId="2A527C31" w14:textId="19605458" w:rsidR="006D7C18" w:rsidRPr="00CB3B03" w:rsidRDefault="00CB3B03" w:rsidP="006D7C18">
      <w:r w:rsidRPr="00CB3B03">
        <w:t>Ik gebruik NextJS voor de front-end van mijn project</w:t>
      </w:r>
      <w:r>
        <w:t xml:space="preserve">. </w:t>
      </w:r>
      <w:r w:rsidR="00A0725F" w:rsidRPr="00D95F81">
        <w:rPr>
          <w:lang w:val="en-US"/>
        </w:rPr>
        <w:t xml:space="preserve">NextJS is een React based framework. </w:t>
      </w:r>
      <w:r>
        <w:t xml:space="preserve">Daarmee schrijf ik Typescript, </w:t>
      </w:r>
      <w:r w:rsidR="00DC5F17">
        <w:t>en in de Typescript kan ik HTML schrijven door middel van JSX</w:t>
      </w:r>
      <w:r>
        <w:t>.</w:t>
      </w:r>
      <w:r w:rsidR="00A850C5">
        <w:t xml:space="preserve"> JSX staat voor Javascript XML. </w:t>
      </w:r>
      <w:r w:rsidR="00C76779">
        <w:t xml:space="preserve">Ik schrijf CSS voornamelijk met Tailwind, met uitzondering van een aantal kleine dingen. </w:t>
      </w:r>
      <w:r w:rsidR="001D2C10">
        <w:t>Ik gebruik headless WordPress voor het aanmaken, bewerken en verwijderen van projecten. Deze projecten met alle info haal ik op en laat ik zien op mijn website op de project detail pagina’</w:t>
      </w:r>
      <w:r w:rsidR="002C7437">
        <w:t>s!</w:t>
      </w:r>
    </w:p>
    <w:p w14:paraId="39733AB8" w14:textId="77777777" w:rsidR="00E30D3B" w:rsidRPr="001277A9" w:rsidRDefault="001277A9" w:rsidP="001277A9">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r w:rsidRPr="001277A9">
        <w:rPr>
          <w:rFonts w:asciiTheme="majorHAnsi" w:eastAsiaTheme="majorEastAsia" w:hAnsiTheme="majorHAnsi" w:cstheme="majorBidi"/>
          <w:color w:val="2F5897" w:themeColor="text2"/>
          <w:spacing w:val="5"/>
          <w:kern w:val="28"/>
          <w:sz w:val="52"/>
          <w:szCs w:val="56"/>
          <w14:ligatures w14:val="standardContextual"/>
          <w14:cntxtAlts/>
        </w:rPr>
        <w:t>Performance</w:t>
      </w:r>
    </w:p>
    <w:p w14:paraId="14A0734C" w14:textId="77777777" w:rsidR="001277A9" w:rsidRPr="00BF6ACF" w:rsidRDefault="001277A9" w:rsidP="001277A9">
      <w:pPr>
        <w:widowControl w:val="0"/>
        <w:numPr>
          <w:ilvl w:val="1"/>
          <w:numId w:val="1"/>
        </w:numPr>
        <w:spacing w:after="0" w:line="264" w:lineRule="auto"/>
        <w:ind w:left="1440" w:hanging="360"/>
        <w:contextualSpacing/>
        <w:rPr>
          <w:b/>
          <w:bCs/>
        </w:rPr>
      </w:pPr>
      <w:r w:rsidRPr="00BF6ACF">
        <w:rPr>
          <w:b/>
          <w:bCs/>
        </w:rPr>
        <w:t>Hoe wordt ervoor gezorgd dat een website optimaal blijft presteren, ook als bezoekersaantallen groeien?</w:t>
      </w:r>
    </w:p>
    <w:p w14:paraId="2294327D" w14:textId="69A96693" w:rsidR="00B8237B" w:rsidRDefault="00D95F81" w:rsidP="00B8237B">
      <w:pPr>
        <w:widowControl w:val="0"/>
        <w:spacing w:after="0" w:line="264" w:lineRule="auto"/>
        <w:contextualSpacing/>
      </w:pPr>
      <w:r>
        <w:t xml:space="preserve">NextJS heeft een hoge performance door middel van server side rendering. </w:t>
      </w:r>
      <w:r w:rsidR="00DB3C31">
        <w:t>Hierdoor presteert de website erg goed.</w:t>
      </w:r>
    </w:p>
    <w:p w14:paraId="6A73E4E7" w14:textId="77777777" w:rsidR="00E30D3B" w:rsidRDefault="00E30D3B" w:rsidP="00E30D3B">
      <w:pPr>
        <w:widowControl w:val="0"/>
        <w:spacing w:after="0" w:line="264" w:lineRule="auto"/>
        <w:ind w:left="1440"/>
        <w:contextualSpacing/>
      </w:pPr>
    </w:p>
    <w:p w14:paraId="4935CE33" w14:textId="77777777" w:rsidR="00E30D3B" w:rsidRDefault="001277A9" w:rsidP="006D7C18">
      <w:pPr>
        <w:rPr>
          <w:rFonts w:asciiTheme="majorHAnsi" w:eastAsiaTheme="majorEastAsia" w:hAnsiTheme="majorHAnsi" w:cstheme="majorBidi"/>
          <w:color w:val="2F5897" w:themeColor="text2"/>
          <w:spacing w:val="5"/>
          <w:kern w:val="28"/>
          <w:sz w:val="52"/>
          <w:szCs w:val="56"/>
          <w14:ligatures w14:val="standardContextual"/>
          <w14:cntxtAlts/>
        </w:rPr>
      </w:pPr>
      <w:r w:rsidRPr="001277A9">
        <w:rPr>
          <w:rFonts w:asciiTheme="majorHAnsi" w:eastAsiaTheme="majorEastAsia" w:hAnsiTheme="majorHAnsi" w:cstheme="majorBidi"/>
          <w:color w:val="2F5897" w:themeColor="text2"/>
          <w:spacing w:val="5"/>
          <w:kern w:val="28"/>
          <w:sz w:val="52"/>
          <w:szCs w:val="56"/>
          <w14:ligatures w14:val="standardContextual"/>
          <w14:cntxtAlts/>
        </w:rPr>
        <w:t>Caching/Cookies</w:t>
      </w:r>
    </w:p>
    <w:p w14:paraId="3034447C" w14:textId="77777777" w:rsidR="001277A9" w:rsidRPr="00BF6ACF" w:rsidRDefault="001277A9" w:rsidP="001277A9">
      <w:pPr>
        <w:widowControl w:val="0"/>
        <w:numPr>
          <w:ilvl w:val="1"/>
          <w:numId w:val="1"/>
        </w:numPr>
        <w:spacing w:after="0" w:line="264" w:lineRule="auto"/>
        <w:ind w:left="1440" w:hanging="360"/>
        <w:contextualSpacing/>
        <w:rPr>
          <w:b/>
          <w:bCs/>
        </w:rPr>
      </w:pPr>
      <w:r w:rsidRPr="00BF6ACF">
        <w:rPr>
          <w:b/>
          <w:bCs/>
        </w:rPr>
        <w:t xml:space="preserve">Worden er cookies weggeschreven? </w:t>
      </w:r>
    </w:p>
    <w:p w14:paraId="538379C5" w14:textId="1793AB6E" w:rsidR="00495BEE" w:rsidRPr="00BF6ACF" w:rsidRDefault="001277A9" w:rsidP="00495BEE">
      <w:pPr>
        <w:widowControl w:val="0"/>
        <w:numPr>
          <w:ilvl w:val="1"/>
          <w:numId w:val="1"/>
        </w:numPr>
        <w:spacing w:after="0" w:line="264" w:lineRule="auto"/>
        <w:ind w:left="1440" w:hanging="360"/>
        <w:contextualSpacing/>
        <w:rPr>
          <w:b/>
          <w:bCs/>
        </w:rPr>
      </w:pPr>
      <w:r w:rsidRPr="00BF6ACF">
        <w:rPr>
          <w:b/>
          <w:bCs/>
        </w:rPr>
        <w:t>Wordt er gebruik gemaakt van caching?</w:t>
      </w:r>
    </w:p>
    <w:p w14:paraId="246AFA76" w14:textId="5B9530E1" w:rsidR="00AE1D62" w:rsidRDefault="00A571EB" w:rsidP="001277A9">
      <w:pPr>
        <w:widowControl w:val="0"/>
        <w:spacing w:after="0" w:line="264" w:lineRule="auto"/>
        <w:contextualSpacing/>
      </w:pPr>
      <w:r>
        <w:t>Er worden geen cookies weggeschreven op mijn portfolio website. Caching zit mooi ingebakken in NextJS en daardoor wordt het dus mooi afgehandeld. Ik host mijn website op Vercel, en daar kan ik ook zelf mocht het nodig zijn de cache purgen.</w:t>
      </w:r>
    </w:p>
    <w:p w14:paraId="68AEC427" w14:textId="77777777" w:rsidR="00A571EB" w:rsidRDefault="00A571EB" w:rsidP="001277A9">
      <w:pPr>
        <w:widowControl w:val="0"/>
        <w:spacing w:after="0" w:line="264" w:lineRule="auto"/>
        <w:contextualSpacing/>
      </w:pPr>
    </w:p>
    <w:p w14:paraId="37173E02" w14:textId="6C281FB8" w:rsidR="001277A9" w:rsidRDefault="001277A9" w:rsidP="001277A9">
      <w:pPr>
        <w:widowControl w:val="0"/>
        <w:spacing w:after="0" w:line="264" w:lineRule="auto"/>
        <w:contextualSpacing/>
      </w:pPr>
      <w:r>
        <w:rPr>
          <w:rFonts w:asciiTheme="majorHAnsi" w:eastAsiaTheme="majorEastAsia" w:hAnsiTheme="majorHAnsi" w:cstheme="majorBidi"/>
          <w:color w:val="2F5897" w:themeColor="text2"/>
          <w:spacing w:val="5"/>
          <w:kern w:val="28"/>
          <w:sz w:val="52"/>
          <w:szCs w:val="56"/>
          <w14:ligatures w14:val="standardContextual"/>
          <w14:cntxtAlts/>
        </w:rPr>
        <w:t xml:space="preserve">API’s </w:t>
      </w:r>
    </w:p>
    <w:p w14:paraId="11B2B4F6" w14:textId="77777777" w:rsidR="001277A9" w:rsidRDefault="001277A9" w:rsidP="001277A9">
      <w:pPr>
        <w:widowControl w:val="0"/>
        <w:spacing w:after="0" w:line="264" w:lineRule="auto"/>
        <w:ind w:left="1440"/>
        <w:contextualSpacing/>
      </w:pPr>
    </w:p>
    <w:p w14:paraId="0FD4F9DE" w14:textId="77777777" w:rsidR="001277A9" w:rsidRPr="00BF6ACF" w:rsidRDefault="001277A9" w:rsidP="001277A9">
      <w:pPr>
        <w:widowControl w:val="0"/>
        <w:numPr>
          <w:ilvl w:val="1"/>
          <w:numId w:val="1"/>
        </w:numPr>
        <w:spacing w:after="0" w:line="264" w:lineRule="auto"/>
        <w:ind w:left="1440" w:hanging="360"/>
        <w:contextualSpacing/>
        <w:rPr>
          <w:b/>
          <w:bCs/>
        </w:rPr>
      </w:pPr>
      <w:r w:rsidRPr="00BF6ACF">
        <w:rPr>
          <w:b/>
          <w:bCs/>
        </w:rPr>
        <w:t>Wordt er gebruik gemaakt van API’s?</w:t>
      </w:r>
    </w:p>
    <w:p w14:paraId="78826B79" w14:textId="77777777" w:rsidR="001277A9" w:rsidRPr="00BF6ACF" w:rsidRDefault="001277A9" w:rsidP="001277A9">
      <w:pPr>
        <w:widowControl w:val="0"/>
        <w:numPr>
          <w:ilvl w:val="2"/>
          <w:numId w:val="1"/>
        </w:numPr>
        <w:spacing w:after="0" w:line="264" w:lineRule="auto"/>
        <w:ind w:left="2160" w:hanging="360"/>
        <w:contextualSpacing/>
        <w:rPr>
          <w:b/>
          <w:bCs/>
        </w:rPr>
      </w:pPr>
      <w:r w:rsidRPr="00BF6ACF">
        <w:rPr>
          <w:b/>
          <w:bCs/>
        </w:rPr>
        <w:t>Beschrijf dan de werking</w:t>
      </w:r>
    </w:p>
    <w:p w14:paraId="6E36FA8F" w14:textId="6E8E1F4C" w:rsidR="00B3063D" w:rsidRDefault="00B3063D" w:rsidP="00B3063D">
      <w:pPr>
        <w:widowControl w:val="0"/>
        <w:spacing w:after="0" w:line="264" w:lineRule="auto"/>
        <w:contextualSpacing/>
      </w:pPr>
      <w:r>
        <w:t>Ik maak gebruik van de WordPress REST API.</w:t>
      </w:r>
      <w:r w:rsidR="00577876">
        <w:t xml:space="preserve"> </w:t>
      </w:r>
      <w:r w:rsidR="00D4396E">
        <w:t xml:space="preserve">REST staat voor Representational State Transfer. </w:t>
      </w:r>
      <w:r w:rsidR="00577876">
        <w:t>De API stuurt de WordPress database een request, en daaruit krijg je de goede content terug die je hebt opgevraagd.</w:t>
      </w:r>
    </w:p>
    <w:p w14:paraId="3E61F924" w14:textId="77777777" w:rsidR="001277A9" w:rsidRDefault="001277A9" w:rsidP="001277A9">
      <w:pPr>
        <w:widowControl w:val="0"/>
        <w:spacing w:after="0" w:line="264" w:lineRule="auto"/>
        <w:contextualSpacing/>
      </w:pPr>
    </w:p>
    <w:p w14:paraId="2F810452" w14:textId="77777777" w:rsidR="00390828" w:rsidRDefault="00390828" w:rsidP="001277A9">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
    <w:p w14:paraId="32D919C7" w14:textId="77777777" w:rsidR="00390828" w:rsidRDefault="00390828" w:rsidP="001277A9">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
    <w:p w14:paraId="0415C4BE" w14:textId="77777777" w:rsidR="009A5BDE" w:rsidRDefault="009A5BDE" w:rsidP="009A5BDE">
      <w:pPr>
        <w:rPr>
          <w:rFonts w:asciiTheme="majorHAnsi" w:eastAsiaTheme="majorEastAsia" w:hAnsiTheme="majorHAnsi" w:cstheme="majorBidi"/>
          <w:color w:val="2F5897" w:themeColor="text2"/>
          <w:spacing w:val="5"/>
          <w:kern w:val="28"/>
          <w:sz w:val="52"/>
          <w:szCs w:val="56"/>
          <w14:ligatures w14:val="standardContextual"/>
          <w14:cntxtAlts/>
        </w:rPr>
      </w:pPr>
      <w:r w:rsidRPr="001277A9">
        <w:rPr>
          <w:rFonts w:asciiTheme="majorHAnsi" w:eastAsiaTheme="majorEastAsia" w:hAnsiTheme="majorHAnsi" w:cstheme="majorBidi"/>
          <w:color w:val="2F5897" w:themeColor="text2"/>
          <w:spacing w:val="5"/>
          <w:kern w:val="28"/>
          <w:sz w:val="52"/>
          <w:szCs w:val="56"/>
          <w14:ligatures w14:val="standardContextual"/>
          <w14:cntxtAlts/>
        </w:rPr>
        <w:lastRenderedPageBreak/>
        <w:t>Caching/Cookies</w:t>
      </w:r>
    </w:p>
    <w:p w14:paraId="3F008A7E" w14:textId="5DCD7B9B" w:rsidR="009A5BDE" w:rsidRDefault="009A5BDE" w:rsidP="009A5BDE">
      <w:pPr>
        <w:rPr>
          <w:rFonts w:asciiTheme="majorHAnsi" w:eastAsiaTheme="majorEastAsia" w:hAnsiTheme="majorHAnsi" w:cstheme="majorBidi"/>
          <w:color w:val="2F5897" w:themeColor="text2"/>
          <w:spacing w:val="5"/>
          <w:kern w:val="28"/>
          <w:sz w:val="52"/>
          <w:szCs w:val="56"/>
          <w14:ligatures w14:val="standardContextual"/>
          <w14:cntxtAlts/>
        </w:rPr>
      </w:pPr>
      <w:r>
        <w:t>Ik heb UpdraftPlus gebruikt om backups te maken van WordPress. Ik maak hier geen backups van mijn database want die staan al op de VPS waar mijn WordPress website wordt gehost.</w:t>
      </w:r>
      <w:r w:rsidR="002651A6">
        <w:t xml:space="preserve"> Ook maak ik gebruik van de plugin SCF. Dit staat voor Secure Custom Fields. Deze custom fields gebruik ik op mijn project pagina’s om de informatie die ik wil laten zien in te vullen.</w:t>
      </w:r>
      <w:r w:rsidR="00E41F40">
        <w:t xml:space="preserve"> Ik kan zelf aanpassen welke custom fields ik wil gebruiken en hoe veel dat er moeten zijn.</w:t>
      </w:r>
    </w:p>
    <w:p w14:paraId="7288C5B6" w14:textId="77777777" w:rsidR="009A5BDE" w:rsidRDefault="009A5BDE" w:rsidP="001277A9">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
    <w:p w14:paraId="4F9FC167" w14:textId="6B9F9410" w:rsidR="001277A9" w:rsidRDefault="001277A9" w:rsidP="001277A9">
      <w:pPr>
        <w:widowControl w:val="0"/>
        <w:spacing w:after="0" w:line="264" w:lineRule="auto"/>
        <w:contextualSpacing/>
      </w:pPr>
      <w:r w:rsidRPr="001277A9">
        <w:rPr>
          <w:rFonts w:asciiTheme="majorHAnsi" w:eastAsiaTheme="majorEastAsia" w:hAnsiTheme="majorHAnsi" w:cstheme="majorBidi"/>
          <w:color w:val="2F5897" w:themeColor="text2"/>
          <w:spacing w:val="5"/>
          <w:kern w:val="28"/>
          <w:sz w:val="52"/>
          <w:szCs w:val="56"/>
          <w14:ligatures w14:val="standardContextual"/>
          <w14:cntxtAlts/>
        </w:rPr>
        <w:t xml:space="preserve">Sitemap </w:t>
      </w:r>
    </w:p>
    <w:p w14:paraId="3ECB78C4" w14:textId="77777777" w:rsidR="001277A9" w:rsidRDefault="001277A9" w:rsidP="001277A9">
      <w:pPr>
        <w:widowControl w:val="0"/>
        <w:spacing w:after="0" w:line="264" w:lineRule="auto"/>
        <w:ind w:left="1440"/>
        <w:contextualSpacing/>
      </w:pPr>
    </w:p>
    <w:p w14:paraId="1EE4C3B5" w14:textId="2A4BE3CB" w:rsidR="006D7C18" w:rsidRDefault="00390828" w:rsidP="006D7C18">
      <w:r>
        <w:rPr>
          <w:noProof/>
        </w:rPr>
        <w:drawing>
          <wp:inline distT="0" distB="0" distL="0" distR="0" wp14:anchorId="3C6EA1D6" wp14:editId="2845CFED">
            <wp:extent cx="6400800" cy="4157345"/>
            <wp:effectExtent l="0" t="0" r="0" b="0"/>
            <wp:docPr id="964483169"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83169" name="Picture 3" descr="A diagram of a proje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4157345"/>
                    </a:xfrm>
                    <a:prstGeom prst="rect">
                      <a:avLst/>
                    </a:prstGeom>
                  </pic:spPr>
                </pic:pic>
              </a:graphicData>
            </a:graphic>
          </wp:inline>
        </w:drawing>
      </w:r>
    </w:p>
    <w:sectPr w:rsidR="006D7C18">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A95D4" w14:textId="77777777" w:rsidR="00A27F33" w:rsidRDefault="00A27F33">
      <w:pPr>
        <w:spacing w:after="0" w:line="240" w:lineRule="auto"/>
      </w:pPr>
      <w:r>
        <w:separator/>
      </w:r>
    </w:p>
  </w:endnote>
  <w:endnote w:type="continuationSeparator" w:id="0">
    <w:p w14:paraId="62B4A8E3" w14:textId="77777777" w:rsidR="00A27F33" w:rsidRDefault="00A27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2020900000000000000"/>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20B0604020202020204"/>
    <w:charset w:val="80"/>
    <w:family w:val="roman"/>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50AD8" w14:textId="77777777" w:rsidR="003C589C" w:rsidRDefault="003C589C">
    <w:pPr>
      <w:jc w:val="right"/>
    </w:pPr>
  </w:p>
  <w:p w14:paraId="644DC6D3" w14:textId="77777777" w:rsidR="003C589C" w:rsidRDefault="0094409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6D17C00" w14:textId="77777777" w:rsidR="003C589C" w:rsidRDefault="00944094">
    <w:pPr>
      <w:jc w:val="right"/>
    </w:pPr>
    <w:r>
      <w:rPr>
        <w:noProof/>
      </w:rPr>
      <mc:AlternateContent>
        <mc:Choice Requires="wpg">
          <w:drawing>
            <wp:inline distT="0" distB="0" distL="0" distR="0" wp14:anchorId="48163AE8"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3E59E9"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D8EBC53" w14:textId="77777777" w:rsidR="003C589C" w:rsidRDefault="003C589C">
    <w:pPr>
      <w:pStyle w:val="NoSpacing"/>
      <w:rPr>
        <w:sz w:val="2"/>
        <w:szCs w:val="2"/>
      </w:rPr>
    </w:pPr>
  </w:p>
  <w:p w14:paraId="67DBC26C" w14:textId="77777777" w:rsidR="003C589C" w:rsidRDefault="003C589C"/>
  <w:p w14:paraId="74BE9641" w14:textId="77777777" w:rsidR="003C589C" w:rsidRDefault="003C589C"/>
  <w:p w14:paraId="4E972077"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B969F" w14:textId="77777777" w:rsidR="003C589C" w:rsidRDefault="003C589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E04A8" w14:textId="77777777" w:rsidR="00A27F33" w:rsidRDefault="00A27F33">
      <w:pPr>
        <w:spacing w:after="0" w:line="240" w:lineRule="auto"/>
      </w:pPr>
      <w:r>
        <w:separator/>
      </w:r>
    </w:p>
  </w:footnote>
  <w:footnote w:type="continuationSeparator" w:id="0">
    <w:p w14:paraId="0831BA24" w14:textId="77777777" w:rsidR="00A27F33" w:rsidRDefault="00A27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14:paraId="07112CFA" w14:textId="78A78A5A" w:rsidR="003C589C" w:rsidRDefault="00516825">
        <w:pPr>
          <w:spacing w:after="0"/>
          <w:jc w:val="center"/>
          <w:rPr>
            <w:color w:val="E4E9EF" w:themeColor="background2"/>
          </w:rPr>
        </w:pPr>
        <w:r>
          <w:rPr>
            <w:color w:val="6076B4" w:themeColor="accent1"/>
          </w:rPr>
          <w:t>Technisch Ontwerp</w:t>
        </w:r>
      </w:p>
    </w:sdtContent>
  </w:sdt>
  <w:p w14:paraId="38F724B9" w14:textId="77777777" w:rsidR="003C589C" w:rsidRDefault="0094409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num w:numId="1" w16cid:durableId="22264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B74B2"/>
    <w:rsid w:val="001277A9"/>
    <w:rsid w:val="001D2C10"/>
    <w:rsid w:val="002651A6"/>
    <w:rsid w:val="002847D2"/>
    <w:rsid w:val="002C7437"/>
    <w:rsid w:val="002D3D08"/>
    <w:rsid w:val="00390828"/>
    <w:rsid w:val="003B47F3"/>
    <w:rsid w:val="003C589C"/>
    <w:rsid w:val="003F00C3"/>
    <w:rsid w:val="00463533"/>
    <w:rsid w:val="00495BEE"/>
    <w:rsid w:val="004D6949"/>
    <w:rsid w:val="004F7A96"/>
    <w:rsid w:val="00516825"/>
    <w:rsid w:val="00546BF9"/>
    <w:rsid w:val="00577876"/>
    <w:rsid w:val="005D1765"/>
    <w:rsid w:val="006012A0"/>
    <w:rsid w:val="00675A98"/>
    <w:rsid w:val="006D7C18"/>
    <w:rsid w:val="00731495"/>
    <w:rsid w:val="007A119C"/>
    <w:rsid w:val="00944094"/>
    <w:rsid w:val="009465B9"/>
    <w:rsid w:val="00982373"/>
    <w:rsid w:val="009A5BDE"/>
    <w:rsid w:val="00A0725F"/>
    <w:rsid w:val="00A27F33"/>
    <w:rsid w:val="00A571EB"/>
    <w:rsid w:val="00A7713C"/>
    <w:rsid w:val="00A850C5"/>
    <w:rsid w:val="00A914FF"/>
    <w:rsid w:val="00AE1D62"/>
    <w:rsid w:val="00B01DA4"/>
    <w:rsid w:val="00B3063D"/>
    <w:rsid w:val="00B643FB"/>
    <w:rsid w:val="00B8237B"/>
    <w:rsid w:val="00B93086"/>
    <w:rsid w:val="00BF6ACF"/>
    <w:rsid w:val="00C616EF"/>
    <w:rsid w:val="00C76779"/>
    <w:rsid w:val="00CB3B03"/>
    <w:rsid w:val="00D05A00"/>
    <w:rsid w:val="00D4396E"/>
    <w:rsid w:val="00D500AC"/>
    <w:rsid w:val="00D95F81"/>
    <w:rsid w:val="00DB3C31"/>
    <w:rsid w:val="00DC5F17"/>
    <w:rsid w:val="00DD2E14"/>
    <w:rsid w:val="00DF5A30"/>
    <w:rsid w:val="00E24697"/>
    <w:rsid w:val="00E30D3B"/>
    <w:rsid w:val="00E41F40"/>
    <w:rsid w:val="00ED7947"/>
    <w:rsid w:val="00F47F86"/>
    <w:rsid w:val="00FB148F"/>
    <w:rsid w:val="00FB7D84"/>
    <w:rsid w:val="00FD5565"/>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F3618F"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F3618F"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2020900000000000000"/>
    <w:charset w:val="80"/>
    <w:family w:val="roma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20B0604020202020204"/>
    <w:charset w:val="80"/>
    <w:family w:val="roman"/>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546BF9"/>
    <w:rsid w:val="005E562D"/>
    <w:rsid w:val="006A2432"/>
    <w:rsid w:val="00842DDF"/>
    <w:rsid w:val="009465B9"/>
    <w:rsid w:val="00982373"/>
    <w:rsid w:val="00A40650"/>
    <w:rsid w:val="00AE3F24"/>
    <w:rsid w:val="00B93086"/>
    <w:rsid w:val="00BC003F"/>
    <w:rsid w:val="00F361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156082"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0E2841"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156082"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0E2841"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0E2841"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B29C25DC-CA74-4057-9619-AE627B75A599}">
  <ds:schemaRefs>
    <ds:schemaRef ds:uri="http://schemas.openxmlformats.org/officeDocument/2006/bibliography"/>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C:\Users\Docent\AppData\Roaming\Microsoft\Sjablonen\Rapport (ontwerp Executive).dotx</Template>
  <TotalTime>36</TotalTime>
  <Pages>3</Pages>
  <Words>296</Words>
  <Characters>1691</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Ontwerp</vt:lpstr>
      <vt:lpstr>Functioneel Ontwerp</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14-10-2024 v1.0</dc:subject>
  <dc:creator>Docent</dc:creator>
  <cp:keywords/>
  <cp:lastModifiedBy>Pebbles de Vries</cp:lastModifiedBy>
  <cp:revision>47</cp:revision>
  <cp:lastPrinted>2009-08-05T20:41:00Z</cp:lastPrinted>
  <dcterms:created xsi:type="dcterms:W3CDTF">2024-10-07T07:31:00Z</dcterms:created>
  <dcterms:modified xsi:type="dcterms:W3CDTF">2024-10-23T13:19:00Z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